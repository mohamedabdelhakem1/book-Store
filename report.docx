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556156" w:rsidP="0003357E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softHyphen/>
      </w:r>
    </w:p>
    <w:bookmarkEnd w:id="0"/>
    <w:bookmarkEnd w:id="1"/>
    <w:bookmarkEnd w:id="2"/>
    <w:bookmarkEnd w:id="3"/>
    <w:bookmarkEnd w:id="4"/>
    <w:p w:rsidR="00C6554A" w:rsidRDefault="00013A7D" w:rsidP="0003357E">
      <w:pPr>
        <w:pStyle w:val="Title"/>
      </w:pPr>
      <w:r>
        <w:t>Database project</w:t>
      </w:r>
    </w:p>
    <w:p w:rsidR="00C6554A" w:rsidRPr="00D5413C" w:rsidRDefault="00013A7D" w:rsidP="0003357E">
      <w:pPr>
        <w:pStyle w:val="Subtitle"/>
      </w:pPr>
      <w:r>
        <w:t>book store</w:t>
      </w:r>
    </w:p>
    <w:p w:rsidR="00CB68AE" w:rsidRDefault="00CB68AE" w:rsidP="0003357E">
      <w:pPr>
        <w:pStyle w:val="ContactInfo"/>
      </w:pPr>
      <w:r>
        <w:t xml:space="preserve">Mohamed </w:t>
      </w:r>
      <w:proofErr w:type="spellStart"/>
      <w:r>
        <w:t>Mohamed</w:t>
      </w:r>
      <w:proofErr w:type="spellEnd"/>
      <w:r>
        <w:t xml:space="preserve"> </w:t>
      </w:r>
      <w:proofErr w:type="spellStart"/>
      <w:r>
        <w:t>Abdelhakem</w:t>
      </w:r>
      <w:proofErr w:type="spellEnd"/>
      <w:r>
        <w:t xml:space="preserve"> (45)</w:t>
      </w:r>
    </w:p>
    <w:p w:rsidR="00CB68AE" w:rsidRDefault="00CB68AE" w:rsidP="0003357E">
      <w:pPr>
        <w:pStyle w:val="ContactInfo"/>
      </w:pPr>
      <w:r>
        <w:t>Mohamed Salah Osman (42)</w:t>
      </w:r>
    </w:p>
    <w:p w:rsidR="00C6554A" w:rsidRDefault="00013A7D" w:rsidP="001A581E">
      <w:pPr>
        <w:pStyle w:val="ContactInfo"/>
      </w:pPr>
      <w:r>
        <w:t xml:space="preserve">Database systems </w:t>
      </w:r>
      <w:r w:rsidR="00C6554A">
        <w:t>|</w:t>
      </w:r>
      <w:r w:rsidR="00CB68AE">
        <w:t xml:space="preserve"> CSED 2021 | Alexandria University |</w:t>
      </w:r>
      <w:r w:rsidR="00C6554A" w:rsidRPr="00D5413C">
        <w:t xml:space="preserve"> </w:t>
      </w:r>
      <w:r>
        <w:t>17</w:t>
      </w:r>
      <w:r w:rsidR="000E7F96">
        <w:t xml:space="preserve"> </w:t>
      </w:r>
      <w:r w:rsidR="001A581E">
        <w:t>M</w:t>
      </w:r>
      <w:r>
        <w:t>ay</w:t>
      </w:r>
      <w:r w:rsidR="00CB68AE">
        <w:t xml:space="preserve"> </w:t>
      </w:r>
      <w:r w:rsidR="000E7F96">
        <w:t>2020</w:t>
      </w:r>
      <w:r w:rsidR="00C6554A">
        <w:br w:type="page"/>
      </w:r>
    </w:p>
    <w:p w:rsidR="005F4DF9" w:rsidRDefault="001559E8" w:rsidP="005F4DF9">
      <w:pPr>
        <w:pStyle w:val="Heading1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Database </w:t>
      </w:r>
      <w:r w:rsidR="00B17DA6">
        <w:rPr>
          <w:sz w:val="34"/>
          <w:szCs w:val="34"/>
        </w:rPr>
        <w:t>ERD</w:t>
      </w:r>
    </w:p>
    <w:p w:rsidR="005F4DF9" w:rsidRPr="005F4DF9" w:rsidRDefault="005F4DF9" w:rsidP="005F4DF9">
      <w:r>
        <w:t>The triggers and DDL scripts is included within the source code.</w:t>
      </w:r>
    </w:p>
    <w:p w:rsidR="008B2143" w:rsidRDefault="00556156" w:rsidP="008B2143">
      <w:pPr>
        <w:tabs>
          <w:tab w:val="left" w:pos="2100"/>
        </w:tabs>
        <w:rPr>
          <w:b/>
          <w:bCs/>
          <w:sz w:val="26"/>
          <w:szCs w:val="26"/>
          <w:u w:val="single"/>
        </w:rPr>
      </w:pPr>
      <w:r>
        <w:rPr>
          <w:noProof/>
          <w:rtl/>
        </w:rPr>
        <w:drawing>
          <wp:inline distT="0" distB="0" distL="0" distR="0">
            <wp:extent cx="5953125" cy="379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C5221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2" t="17116" r="17882" b="8107"/>
                    <a:stretch/>
                  </pic:blipFill>
                  <pic:spPr bwMode="auto">
                    <a:xfrm>
                      <a:off x="0" y="0"/>
                      <a:ext cx="5964222" cy="380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743" w:rsidRDefault="008B2143" w:rsidP="008B2143">
      <w:pPr>
        <w:tabs>
          <w:tab w:val="left" w:pos="2100"/>
        </w:tabs>
      </w:pPr>
      <w:r w:rsidRPr="008B2143">
        <w:rPr>
          <w:b/>
          <w:bCs/>
          <w:u w:val="single"/>
        </w:rPr>
        <w:t xml:space="preserve">Place orders </w:t>
      </w:r>
      <w:proofErr w:type="gramStart"/>
      <w:r w:rsidRPr="008B2143">
        <w:rPr>
          <w:b/>
          <w:bCs/>
          <w:u w:val="single"/>
        </w:rPr>
        <w:t>trigger:</w:t>
      </w:r>
      <w:proofErr w:type="gramEnd"/>
      <w:r>
        <w:rPr>
          <w:b/>
          <w:bCs/>
          <w:u w:val="single"/>
        </w:rPr>
        <w:t xml:space="preserve"> </w:t>
      </w:r>
      <w:r>
        <w:t xml:space="preserve">it inserts </w:t>
      </w:r>
      <w:r>
        <w:t>an order</w:t>
      </w:r>
      <w:r>
        <w:t xml:space="preserve"> in orders table for every book that its stock quantity becomes below the threshold after either insert or update.</w:t>
      </w:r>
    </w:p>
    <w:p w:rsidR="008B2143" w:rsidRDefault="008B2143" w:rsidP="008B2143">
      <w:pPr>
        <w:tabs>
          <w:tab w:val="left" w:pos="2100"/>
        </w:tabs>
      </w:pPr>
      <w:r w:rsidRPr="008B2143">
        <w:rPr>
          <w:b/>
          <w:bCs/>
          <w:u w:val="single"/>
        </w:rPr>
        <w:t>Negative</w:t>
      </w:r>
      <w:r>
        <w:rPr>
          <w:b/>
          <w:bCs/>
          <w:u w:val="single"/>
        </w:rPr>
        <w:t xml:space="preserve"> amount trigger:</w:t>
      </w:r>
      <w:r>
        <w:t xml:space="preserve"> it reject any update on the book table if the value of the stock quantity becomes a negative value (not enough quantity).</w:t>
      </w:r>
    </w:p>
    <w:p w:rsidR="008B2143" w:rsidRDefault="008B2143" w:rsidP="008B2143">
      <w:pPr>
        <w:tabs>
          <w:tab w:val="left" w:pos="2100"/>
        </w:tabs>
      </w:pPr>
      <w:r w:rsidRPr="008B2143">
        <w:rPr>
          <w:b/>
          <w:bCs/>
          <w:u w:val="single"/>
        </w:rPr>
        <w:t>Confirm orders:</w:t>
      </w:r>
      <w:r>
        <w:rPr>
          <w:b/>
          <w:bCs/>
          <w:u w:val="single"/>
        </w:rPr>
        <w:t xml:space="preserve"> </w:t>
      </w:r>
      <w:r>
        <w:t xml:space="preserve">it updates the stock quantity of the books whose orders </w:t>
      </w:r>
      <w:proofErr w:type="gramStart"/>
      <w:r>
        <w:t>have been confirmed</w:t>
      </w:r>
      <w:proofErr w:type="gramEnd"/>
      <w:r>
        <w:t xml:space="preserve"> and add the order quantity to the stock size.</w:t>
      </w:r>
    </w:p>
    <w:p w:rsidR="008B2143" w:rsidRDefault="008B2143" w:rsidP="008B2143">
      <w:pPr>
        <w:tabs>
          <w:tab w:val="left" w:pos="2100"/>
        </w:tabs>
      </w:pPr>
    </w:p>
    <w:p w:rsidR="008B2143" w:rsidRDefault="008B2143" w:rsidP="008B2143">
      <w:pPr>
        <w:tabs>
          <w:tab w:val="left" w:pos="2100"/>
        </w:tabs>
      </w:pPr>
    </w:p>
    <w:p w:rsidR="008B2143" w:rsidRDefault="008B2143" w:rsidP="008B2143">
      <w:pPr>
        <w:tabs>
          <w:tab w:val="left" w:pos="2100"/>
        </w:tabs>
      </w:pPr>
    </w:p>
    <w:p w:rsidR="008B2143" w:rsidRDefault="008B2143" w:rsidP="008B2143">
      <w:pPr>
        <w:tabs>
          <w:tab w:val="left" w:pos="2100"/>
        </w:tabs>
      </w:pPr>
    </w:p>
    <w:p w:rsidR="008B2143" w:rsidRDefault="008B2143" w:rsidP="008B2143">
      <w:pPr>
        <w:tabs>
          <w:tab w:val="left" w:pos="2100"/>
        </w:tabs>
      </w:pPr>
    </w:p>
    <w:p w:rsidR="008B2143" w:rsidRDefault="008B2143" w:rsidP="008B2143">
      <w:pPr>
        <w:tabs>
          <w:tab w:val="left" w:pos="2100"/>
        </w:tabs>
      </w:pPr>
    </w:p>
    <w:p w:rsidR="008B2143" w:rsidRDefault="008B2143" w:rsidP="008B2143">
      <w:pPr>
        <w:pStyle w:val="Heading1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Code description</w:t>
      </w:r>
    </w:p>
    <w:p w:rsidR="008B2143" w:rsidRDefault="008B2143" w:rsidP="008B2143">
      <w:r>
        <w:t xml:space="preserve">The </w:t>
      </w:r>
      <w:r w:rsidR="00E863FA">
        <w:t>project design</w:t>
      </w:r>
      <w:r>
        <w:t xml:space="preserve"> mainly is divi</w:t>
      </w:r>
      <w:r w:rsidR="00E863FA">
        <w:t>ded according to the MVC pattern with the models define the database entities and controllers defining the routes to update and retrieve database records, views for user-friendly UI.</w:t>
      </w:r>
    </w:p>
    <w:p w:rsidR="00E863FA" w:rsidRDefault="00E863FA" w:rsidP="00E863FA">
      <w:pPr>
        <w:rPr>
          <w:u w:val="single"/>
        </w:rPr>
      </w:pPr>
      <w:r w:rsidRPr="00E863FA">
        <w:rPr>
          <w:u w:val="single"/>
        </w:rPr>
        <w:t>Models:</w:t>
      </w:r>
    </w:p>
    <w:p w:rsidR="00E863FA" w:rsidRPr="00E863FA" w:rsidRDefault="00E863FA" w:rsidP="00E863FA">
      <w:pPr>
        <w:pStyle w:val="ListParagraph"/>
        <w:numPr>
          <w:ilvl w:val="0"/>
          <w:numId w:val="19"/>
        </w:numPr>
      </w:pPr>
      <w:r w:rsidRPr="00E863FA">
        <w:t xml:space="preserve">User </w:t>
      </w:r>
    </w:p>
    <w:p w:rsidR="00E863FA" w:rsidRPr="00E863FA" w:rsidRDefault="00E863FA" w:rsidP="00E863FA">
      <w:pPr>
        <w:pStyle w:val="ListParagraph"/>
        <w:numPr>
          <w:ilvl w:val="0"/>
          <w:numId w:val="19"/>
        </w:numPr>
      </w:pPr>
      <w:r w:rsidRPr="00E863FA">
        <w:t>Book</w:t>
      </w:r>
    </w:p>
    <w:p w:rsidR="00E863FA" w:rsidRPr="00E863FA" w:rsidRDefault="00E863FA" w:rsidP="00E863FA">
      <w:pPr>
        <w:pStyle w:val="ListParagraph"/>
        <w:numPr>
          <w:ilvl w:val="0"/>
          <w:numId w:val="19"/>
        </w:numPr>
      </w:pPr>
      <w:r w:rsidRPr="00E863FA">
        <w:t>Publisher</w:t>
      </w:r>
    </w:p>
    <w:p w:rsidR="00E863FA" w:rsidRPr="00E863FA" w:rsidRDefault="00E863FA" w:rsidP="00E863FA">
      <w:pPr>
        <w:pStyle w:val="ListParagraph"/>
        <w:numPr>
          <w:ilvl w:val="0"/>
          <w:numId w:val="19"/>
        </w:numPr>
      </w:pPr>
      <w:r w:rsidRPr="00E863FA">
        <w:t>Shopping cart</w:t>
      </w:r>
    </w:p>
    <w:p w:rsidR="00E863FA" w:rsidRPr="00E863FA" w:rsidRDefault="00E863FA" w:rsidP="00E863FA">
      <w:pPr>
        <w:pStyle w:val="ListParagraph"/>
        <w:numPr>
          <w:ilvl w:val="0"/>
          <w:numId w:val="19"/>
        </w:numPr>
      </w:pPr>
      <w:r w:rsidRPr="00E863FA">
        <w:t>Order</w:t>
      </w:r>
    </w:p>
    <w:p w:rsidR="009E2825" w:rsidRPr="009E2825" w:rsidRDefault="00E863FA" w:rsidP="009E2825">
      <w:pPr>
        <w:rPr>
          <w:u w:val="single"/>
        </w:rPr>
      </w:pPr>
      <w:r>
        <w:rPr>
          <w:u w:val="single"/>
        </w:rPr>
        <w:t>Controllers:</w:t>
      </w:r>
    </w:p>
    <w:p w:rsidR="00E863FA" w:rsidRPr="00E863FA" w:rsidRDefault="00E863FA" w:rsidP="00E863FA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863FA">
        <w:rPr>
          <w:b/>
          <w:bCs/>
          <w:u w:val="single"/>
        </w:rPr>
        <w:t>User Route:</w:t>
      </w:r>
      <w:r>
        <w:rPr>
          <w:b/>
          <w:bCs/>
          <w:u w:val="single"/>
        </w:rPr>
        <w:t xml:space="preserve"> </w:t>
      </w:r>
      <w:r>
        <w:t xml:space="preserve"> provide the functionality done on the user entity which are authentication (log in), sign up (create new user</w:t>
      </w:r>
      <w:r w:rsidR="009E2825">
        <w:t>), make</w:t>
      </w:r>
      <w:r>
        <w:t xml:space="preserve"> Manager (promote the user to be manager and update its database record), update user information.</w:t>
      </w:r>
    </w:p>
    <w:p w:rsidR="009E2825" w:rsidRPr="009E2825" w:rsidRDefault="00E863FA" w:rsidP="009E2825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Book Route: </w:t>
      </w:r>
      <w:r>
        <w:t>the functionalities are</w:t>
      </w:r>
    </w:p>
    <w:p w:rsidR="009E2825" w:rsidRPr="00E863FA" w:rsidRDefault="009E2825" w:rsidP="009E2825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Insert new book in the database.</w:t>
      </w:r>
    </w:p>
    <w:p w:rsidR="009E2825" w:rsidRPr="00E863FA" w:rsidRDefault="009E2825" w:rsidP="009E2825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Search for a book by the values set in the object Book.</w:t>
      </w:r>
    </w:p>
    <w:p w:rsidR="009E2825" w:rsidRPr="00E863FA" w:rsidRDefault="009E2825" w:rsidP="009E2825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rPr>
          <w:lang w:bidi="ar-EG"/>
        </w:rPr>
        <w:t>Get</w:t>
      </w:r>
      <w:r>
        <w:rPr>
          <w:lang w:bidi="ar-EG"/>
        </w:rPr>
        <w:t xml:space="preserve"> orders for the list of ISBNs of some books.</w:t>
      </w:r>
    </w:p>
    <w:p w:rsidR="009E2825" w:rsidRPr="00E863FA" w:rsidRDefault="009E2825" w:rsidP="009E2825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rPr>
          <w:lang w:bidi="ar-EG"/>
        </w:rPr>
        <w:t>Add</w:t>
      </w:r>
      <w:r>
        <w:rPr>
          <w:lang w:bidi="ar-EG"/>
        </w:rPr>
        <w:t xml:space="preserve"> new order to the database.</w:t>
      </w:r>
    </w:p>
    <w:p w:rsidR="009E2825" w:rsidRPr="00E863FA" w:rsidRDefault="009E2825" w:rsidP="009E2825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rPr>
          <w:lang w:bidi="ar-EG"/>
        </w:rPr>
        <w:t>Update</w:t>
      </w:r>
      <w:r>
        <w:rPr>
          <w:lang w:bidi="ar-EG"/>
        </w:rPr>
        <w:t xml:space="preserve"> book info.</w:t>
      </w:r>
    </w:p>
    <w:p w:rsidR="009E2825" w:rsidRPr="009E2825" w:rsidRDefault="009E2825" w:rsidP="009E2825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rPr>
          <w:lang w:bidi="ar-EG"/>
        </w:rPr>
        <w:t>Delete</w:t>
      </w:r>
      <w:r>
        <w:rPr>
          <w:lang w:bidi="ar-EG"/>
        </w:rPr>
        <w:t xml:space="preserve"> </w:t>
      </w:r>
      <w:r>
        <w:rPr>
          <w:lang w:bidi="ar-EG"/>
        </w:rPr>
        <w:t>order from</w:t>
      </w:r>
      <w:r>
        <w:rPr>
          <w:lang w:bidi="ar-EG"/>
        </w:rPr>
        <w:t xml:space="preserve"> the orders table of a specific </w:t>
      </w:r>
      <w:r>
        <w:rPr>
          <w:lang w:bidi="ar-EG"/>
        </w:rPr>
        <w:t>book (</w:t>
      </w:r>
      <w:r>
        <w:rPr>
          <w:lang w:bidi="ar-EG"/>
        </w:rPr>
        <w:t>confirm orders).</w:t>
      </w:r>
    </w:p>
    <w:p w:rsidR="009E2825" w:rsidRPr="009E2825" w:rsidRDefault="009E2825" w:rsidP="009E2825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9E2825">
        <w:rPr>
          <w:b/>
          <w:bCs/>
          <w:u w:val="single"/>
        </w:rPr>
        <w:t>Sales Route:</w:t>
      </w:r>
      <w:r>
        <w:rPr>
          <w:rFonts w:hint="cs"/>
          <w:b/>
          <w:bCs/>
          <w:u w:val="single"/>
          <w:rtl/>
          <w:lang w:bidi="ar-EG"/>
        </w:rPr>
        <w:t xml:space="preserve"> </w:t>
      </w:r>
      <w:r>
        <w:rPr>
          <w:lang w:bidi="ar-EG"/>
        </w:rPr>
        <w:t xml:space="preserve"> checkout and add all the sales into the sales table, get the total sales of books last month, get the top 5 customers with the most purchase amount, get the top 10 books sold in the last 3 months.</w:t>
      </w:r>
    </w:p>
    <w:p w:rsidR="009E2825" w:rsidRPr="009E2825" w:rsidRDefault="009E2825" w:rsidP="009E2825">
      <w:pPr>
        <w:pStyle w:val="ListParagraph"/>
        <w:numPr>
          <w:ilvl w:val="0"/>
          <w:numId w:val="2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Data Manager:</w:t>
      </w:r>
      <w:r>
        <w:rPr>
          <w:rFonts w:hint="cs"/>
          <w:b/>
          <w:bCs/>
          <w:u w:val="single"/>
          <w:rtl/>
          <w:lang w:bidi="ar-EG"/>
        </w:rPr>
        <w:t xml:space="preserve"> </w:t>
      </w:r>
      <w:r>
        <w:rPr>
          <w:lang w:bidi="ar-EG"/>
        </w:rPr>
        <w:t xml:space="preserve"> a singleton class provides a single connection to the database and authentication criteria, also it updates the database to hold only the data last 3 months</w:t>
      </w:r>
    </w:p>
    <w:p w:rsidR="009E2825" w:rsidRPr="00F74E21" w:rsidRDefault="009E2825" w:rsidP="009E2825">
      <w:pPr>
        <w:pStyle w:val="ListParagraph"/>
        <w:numPr>
          <w:ilvl w:val="0"/>
          <w:numId w:val="2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Bookstore: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the main engine provide the way to call all the functionalities provided by the three routes, it also holds the current user of the system instance.</w:t>
      </w:r>
    </w:p>
    <w:p w:rsidR="00F74E21" w:rsidRPr="00F74E21" w:rsidRDefault="00F74E21" w:rsidP="00F74E21">
      <w:pPr>
        <w:ind w:left="180"/>
        <w:jc w:val="both"/>
        <w:rPr>
          <w:b/>
          <w:bCs/>
          <w:u w:val="single"/>
        </w:rPr>
      </w:pPr>
    </w:p>
    <w:p w:rsidR="009E2825" w:rsidRPr="009E2825" w:rsidRDefault="009E2825" w:rsidP="009E2825">
      <w:pPr>
        <w:pStyle w:val="ListParagraph"/>
        <w:ind w:left="540"/>
        <w:rPr>
          <w:b/>
          <w:bCs/>
          <w:u w:val="single"/>
        </w:rPr>
      </w:pPr>
      <w:r>
        <w:rPr>
          <w:lang w:bidi="ar-EG"/>
        </w:rPr>
        <w:t xml:space="preserve"> </w:t>
      </w:r>
    </w:p>
    <w:p w:rsidR="009E2825" w:rsidRPr="009E2825" w:rsidRDefault="009E2825" w:rsidP="009E2825">
      <w:pPr>
        <w:rPr>
          <w:b/>
          <w:bCs/>
          <w:u w:val="single"/>
        </w:rPr>
      </w:pPr>
    </w:p>
    <w:p w:rsidR="00E863FA" w:rsidRPr="00E863FA" w:rsidRDefault="00E863FA" w:rsidP="00E863FA">
      <w:pPr>
        <w:rPr>
          <w:u w:val="single"/>
        </w:rPr>
      </w:pPr>
    </w:p>
    <w:p w:rsidR="008B2143" w:rsidRPr="008B2143" w:rsidRDefault="008B2143" w:rsidP="008B2143">
      <w:pPr>
        <w:tabs>
          <w:tab w:val="left" w:pos="2100"/>
        </w:tabs>
      </w:pPr>
    </w:p>
    <w:p w:rsidR="000D2629" w:rsidRDefault="000D2629" w:rsidP="00E57743">
      <w:pPr>
        <w:tabs>
          <w:tab w:val="left" w:pos="1590"/>
        </w:tabs>
      </w:pPr>
    </w:p>
    <w:p w:rsidR="00F74E21" w:rsidRDefault="00F74E21" w:rsidP="00F74E21">
      <w:pPr>
        <w:pStyle w:val="Heading1"/>
        <w:jc w:val="both"/>
        <w:rPr>
          <w:sz w:val="34"/>
          <w:szCs w:val="34"/>
        </w:rPr>
      </w:pPr>
      <w:r>
        <w:rPr>
          <w:sz w:val="34"/>
          <w:szCs w:val="34"/>
        </w:rPr>
        <w:lastRenderedPageBreak/>
        <w:t>Screenshots</w:t>
      </w:r>
      <w:bookmarkStart w:id="5" w:name="_GoBack"/>
      <w:bookmarkEnd w:id="5"/>
    </w:p>
    <w:p w:rsidR="008B2143" w:rsidRDefault="008B2143" w:rsidP="00E57743">
      <w:pPr>
        <w:tabs>
          <w:tab w:val="left" w:pos="1590"/>
        </w:tabs>
      </w:pPr>
    </w:p>
    <w:p w:rsidR="008B2143" w:rsidRDefault="008B2143" w:rsidP="00E57743">
      <w:pPr>
        <w:tabs>
          <w:tab w:val="left" w:pos="1590"/>
        </w:tabs>
      </w:pPr>
    </w:p>
    <w:p w:rsidR="008B2143" w:rsidRDefault="008B2143" w:rsidP="00E57743">
      <w:pPr>
        <w:tabs>
          <w:tab w:val="left" w:pos="1590"/>
        </w:tabs>
      </w:pPr>
    </w:p>
    <w:p w:rsidR="008B2143" w:rsidRDefault="008B2143" w:rsidP="00E57743">
      <w:pPr>
        <w:tabs>
          <w:tab w:val="left" w:pos="1590"/>
        </w:tabs>
      </w:pPr>
    </w:p>
    <w:p w:rsidR="008B2143" w:rsidRDefault="008B2143" w:rsidP="00E57743">
      <w:pPr>
        <w:tabs>
          <w:tab w:val="left" w:pos="1590"/>
        </w:tabs>
      </w:pPr>
    </w:p>
    <w:p w:rsidR="008B2143" w:rsidRDefault="008B2143" w:rsidP="00E57743">
      <w:pPr>
        <w:tabs>
          <w:tab w:val="left" w:pos="1590"/>
        </w:tabs>
      </w:pPr>
    </w:p>
    <w:p w:rsidR="008B2143" w:rsidRDefault="008B2143" w:rsidP="00E57743">
      <w:pPr>
        <w:tabs>
          <w:tab w:val="left" w:pos="1590"/>
        </w:tabs>
      </w:pPr>
    </w:p>
    <w:p w:rsidR="008B2143" w:rsidRDefault="008B2143" w:rsidP="008B2143">
      <w:pPr>
        <w:pStyle w:val="Heading1"/>
        <w:jc w:val="both"/>
        <w:rPr>
          <w:sz w:val="34"/>
          <w:szCs w:val="34"/>
        </w:rPr>
      </w:pPr>
      <w:r>
        <w:rPr>
          <w:sz w:val="34"/>
          <w:szCs w:val="34"/>
        </w:rPr>
        <w:t>Database ERD</w:t>
      </w:r>
    </w:p>
    <w:p w:rsidR="008B2143" w:rsidRPr="00E57743" w:rsidRDefault="008B2143" w:rsidP="00E57743">
      <w:pPr>
        <w:tabs>
          <w:tab w:val="left" w:pos="1590"/>
        </w:tabs>
      </w:pPr>
    </w:p>
    <w:sectPr w:rsidR="008B2143" w:rsidRPr="00E577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F45" w:rsidRDefault="00746F45" w:rsidP="00C6554A">
      <w:pPr>
        <w:spacing w:before="0" w:after="0" w:line="240" w:lineRule="auto"/>
      </w:pPr>
      <w:r>
        <w:separator/>
      </w:r>
    </w:p>
  </w:endnote>
  <w:endnote w:type="continuationSeparator" w:id="0">
    <w:p w:rsidR="00746F45" w:rsidRDefault="00746F4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7D" w:rsidRDefault="00013A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88"/>
      <w:gridCol w:w="864"/>
      <w:gridCol w:w="3888"/>
    </w:tblGrid>
    <w:tr w:rsidR="00CF1972">
      <w:trPr>
        <w:trHeight w:val="151"/>
      </w:trPr>
      <w:tc>
        <w:tcPr>
          <w:tcW w:w="2250" w:type="pct"/>
          <w:tcBorders>
            <w:bottom w:val="single" w:sz="4" w:space="0" w:color="00A0B8" w:themeColor="accent1"/>
          </w:tcBorders>
        </w:tcPr>
        <w:p w:rsidR="00CF1972" w:rsidRDefault="00CF197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F1972" w:rsidRPr="00F00B91" w:rsidRDefault="00CF1972">
          <w:pPr>
            <w:pStyle w:val="NoSpacing"/>
            <w:rPr>
              <w:rFonts w:asciiTheme="majorHAnsi" w:hAnsiTheme="majorHAnsi"/>
              <w:sz w:val="20"/>
              <w:szCs w:val="20"/>
            </w:rPr>
          </w:pPr>
          <w:r w:rsidRPr="00F00B91">
            <w:rPr>
              <w:rFonts w:asciiTheme="majorHAnsi" w:hAnsiTheme="majorHAnsi"/>
              <w:b/>
              <w:sz w:val="20"/>
              <w:szCs w:val="20"/>
            </w:rPr>
            <w:t>Page</w:t>
          </w:r>
          <w:r w:rsidR="00F00B91">
            <w:rPr>
              <w:rFonts w:asciiTheme="majorHAnsi" w:hAnsiTheme="majorHAnsi"/>
              <w:b/>
              <w:sz w:val="20"/>
              <w:szCs w:val="20"/>
            </w:rPr>
            <w:t xml:space="preserve"> </w:t>
          </w:r>
          <w:r w:rsidRPr="00F00B91">
            <w:rPr>
              <w:sz w:val="20"/>
              <w:szCs w:val="20"/>
            </w:rPr>
            <w:fldChar w:fldCharType="begin"/>
          </w:r>
          <w:r w:rsidRPr="00F00B91">
            <w:rPr>
              <w:sz w:val="20"/>
              <w:szCs w:val="20"/>
            </w:rPr>
            <w:instrText xml:space="preserve"> PAGE  \* MERGEFORMAT </w:instrText>
          </w:r>
          <w:r w:rsidRPr="00F00B91">
            <w:rPr>
              <w:sz w:val="20"/>
              <w:szCs w:val="20"/>
            </w:rPr>
            <w:fldChar w:fldCharType="separate"/>
          </w:r>
          <w:r w:rsidR="00F74E21" w:rsidRPr="00F74E21">
            <w:rPr>
              <w:rFonts w:asciiTheme="majorHAnsi" w:hAnsiTheme="majorHAnsi"/>
              <w:b/>
              <w:noProof/>
              <w:sz w:val="20"/>
              <w:szCs w:val="20"/>
            </w:rPr>
            <w:t>3</w:t>
          </w:r>
          <w:r w:rsidRPr="00F00B91">
            <w:rPr>
              <w:rFonts w:asciiTheme="majorHAnsi" w:hAnsiTheme="majorHAnsi"/>
              <w:b/>
              <w:noProof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A0B8" w:themeColor="accent1"/>
          </w:tcBorders>
        </w:tcPr>
        <w:p w:rsidR="00CF1972" w:rsidRDefault="00CF197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F1972">
      <w:trPr>
        <w:trHeight w:val="150"/>
      </w:trPr>
      <w:tc>
        <w:tcPr>
          <w:tcW w:w="2250" w:type="pct"/>
          <w:tcBorders>
            <w:top w:val="single" w:sz="4" w:space="0" w:color="00A0B8" w:themeColor="accent1"/>
          </w:tcBorders>
        </w:tcPr>
        <w:p w:rsidR="00CF1972" w:rsidRDefault="00CF197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F1972" w:rsidRDefault="00CF1972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A0B8" w:themeColor="accent1"/>
          </w:tcBorders>
        </w:tcPr>
        <w:p w:rsidR="00CF1972" w:rsidRDefault="00CF1972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163EE" w:rsidRDefault="00746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73"/>
      <w:gridCol w:w="893"/>
      <w:gridCol w:w="3874"/>
    </w:tblGrid>
    <w:tr w:rsidR="00633E49">
      <w:trPr>
        <w:trHeight w:val="151"/>
      </w:trPr>
      <w:tc>
        <w:tcPr>
          <w:tcW w:w="2250" w:type="pct"/>
          <w:tcBorders>
            <w:bottom w:val="single" w:sz="4" w:space="0" w:color="00A0B8" w:themeColor="accent1"/>
          </w:tcBorders>
        </w:tcPr>
        <w:p w:rsidR="00633E49" w:rsidRDefault="00633E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33E49" w:rsidRDefault="00633E4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9E2825" w:rsidRPr="009E2825">
            <w:rPr>
              <w:rFonts w:asciiTheme="majorHAnsi" w:hAnsiTheme="majorHAnsi"/>
              <w:b/>
              <w:noProof/>
            </w:rPr>
            <w:t>0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A0B8" w:themeColor="accent1"/>
          </w:tcBorders>
        </w:tcPr>
        <w:p w:rsidR="00633E49" w:rsidRDefault="00633E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33E49">
      <w:trPr>
        <w:trHeight w:val="150"/>
      </w:trPr>
      <w:tc>
        <w:tcPr>
          <w:tcW w:w="2250" w:type="pct"/>
          <w:tcBorders>
            <w:top w:val="single" w:sz="4" w:space="0" w:color="00A0B8" w:themeColor="accent1"/>
          </w:tcBorders>
        </w:tcPr>
        <w:p w:rsidR="00633E49" w:rsidRDefault="00633E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33E49" w:rsidRDefault="00633E4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A0B8" w:themeColor="accent1"/>
          </w:tcBorders>
        </w:tcPr>
        <w:p w:rsidR="00633E49" w:rsidRDefault="00633E4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33E49" w:rsidRDefault="00633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F45" w:rsidRDefault="00746F45" w:rsidP="00C6554A">
      <w:pPr>
        <w:spacing w:before="0" w:after="0" w:line="240" w:lineRule="auto"/>
      </w:pPr>
      <w:r>
        <w:separator/>
      </w:r>
    </w:p>
  </w:footnote>
  <w:footnote w:type="continuationSeparator" w:id="0">
    <w:p w:rsidR="00746F45" w:rsidRDefault="00746F4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7D" w:rsidRDefault="00013A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972" w:rsidRDefault="00CF197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7241356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1972" w:rsidRDefault="00013A7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BOOK store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7241356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F1972" w:rsidRDefault="00013A7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BOOK store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7DA" w:rsidRDefault="00BE07D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E07DA" w:rsidRDefault="00013A7D" w:rsidP="00013A7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BOOK store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mR3nu3AAAAAQBAAAPAAAAAAAAAAAAAAAAAPAEAABkcnMvZG93bnJl&#10;di54bWxQSwUGAAAAAAQABADzAAAA+Q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E07DA" w:rsidRDefault="00013A7D" w:rsidP="00013A7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BOOK store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D874C2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572061F"/>
    <w:multiLevelType w:val="hybridMultilevel"/>
    <w:tmpl w:val="FC36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389B5BC4"/>
    <w:multiLevelType w:val="hybridMultilevel"/>
    <w:tmpl w:val="8498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F7F12BB"/>
    <w:multiLevelType w:val="hybridMultilevel"/>
    <w:tmpl w:val="7D4E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21190"/>
    <w:multiLevelType w:val="hybridMultilevel"/>
    <w:tmpl w:val="0EB2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713F5"/>
    <w:multiLevelType w:val="hybridMultilevel"/>
    <w:tmpl w:val="B5C289B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A16D8"/>
    <w:multiLevelType w:val="hybridMultilevel"/>
    <w:tmpl w:val="FE20A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8"/>
  </w:num>
  <w:num w:numId="18">
    <w:abstractNumId w:val="16"/>
  </w:num>
  <w:num w:numId="19">
    <w:abstractNumId w:val="13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MDSwsDSxNDE2tzRQ0lEKTi0uzszPAykwrwUAIyi9FywAAAA="/>
  </w:docVars>
  <w:rsids>
    <w:rsidRoot w:val="00CB68AE"/>
    <w:rsid w:val="00005E2D"/>
    <w:rsid w:val="00007AA8"/>
    <w:rsid w:val="00013A7D"/>
    <w:rsid w:val="000209AB"/>
    <w:rsid w:val="0003357E"/>
    <w:rsid w:val="000809CF"/>
    <w:rsid w:val="00094782"/>
    <w:rsid w:val="000D2629"/>
    <w:rsid w:val="000E2097"/>
    <w:rsid w:val="000E7F96"/>
    <w:rsid w:val="00136F8A"/>
    <w:rsid w:val="00141870"/>
    <w:rsid w:val="00141A46"/>
    <w:rsid w:val="001559E8"/>
    <w:rsid w:val="00175FFD"/>
    <w:rsid w:val="0019779D"/>
    <w:rsid w:val="001A581E"/>
    <w:rsid w:val="001F60DE"/>
    <w:rsid w:val="00213C61"/>
    <w:rsid w:val="00247F4E"/>
    <w:rsid w:val="002554CD"/>
    <w:rsid w:val="00284BF0"/>
    <w:rsid w:val="00293B83"/>
    <w:rsid w:val="002B4294"/>
    <w:rsid w:val="002B46EA"/>
    <w:rsid w:val="002D7816"/>
    <w:rsid w:val="002F2D9F"/>
    <w:rsid w:val="00300F6F"/>
    <w:rsid w:val="00333D0D"/>
    <w:rsid w:val="00350B53"/>
    <w:rsid w:val="004246A1"/>
    <w:rsid w:val="00446993"/>
    <w:rsid w:val="00450C3C"/>
    <w:rsid w:val="00477157"/>
    <w:rsid w:val="004A28D1"/>
    <w:rsid w:val="004C049F"/>
    <w:rsid w:val="005000E2"/>
    <w:rsid w:val="00556156"/>
    <w:rsid w:val="005A2078"/>
    <w:rsid w:val="005B6042"/>
    <w:rsid w:val="005E6805"/>
    <w:rsid w:val="005F4DF9"/>
    <w:rsid w:val="00633E49"/>
    <w:rsid w:val="00643ECF"/>
    <w:rsid w:val="00645808"/>
    <w:rsid w:val="006665BD"/>
    <w:rsid w:val="0069737F"/>
    <w:rsid w:val="006A3CE7"/>
    <w:rsid w:val="006B43E4"/>
    <w:rsid w:val="007034AE"/>
    <w:rsid w:val="00717B91"/>
    <w:rsid w:val="00733CF6"/>
    <w:rsid w:val="007422B5"/>
    <w:rsid w:val="00746F45"/>
    <w:rsid w:val="007626B8"/>
    <w:rsid w:val="00766935"/>
    <w:rsid w:val="0077573C"/>
    <w:rsid w:val="00790C79"/>
    <w:rsid w:val="00796C86"/>
    <w:rsid w:val="007B0AC7"/>
    <w:rsid w:val="007E36E8"/>
    <w:rsid w:val="007E4E24"/>
    <w:rsid w:val="00834365"/>
    <w:rsid w:val="008B2143"/>
    <w:rsid w:val="008D36A0"/>
    <w:rsid w:val="008F49A6"/>
    <w:rsid w:val="00932772"/>
    <w:rsid w:val="00932B7C"/>
    <w:rsid w:val="009C69B0"/>
    <w:rsid w:val="009D1532"/>
    <w:rsid w:val="009E2825"/>
    <w:rsid w:val="00A6692A"/>
    <w:rsid w:val="00A83FB9"/>
    <w:rsid w:val="00B17DA6"/>
    <w:rsid w:val="00B40A91"/>
    <w:rsid w:val="00B478F5"/>
    <w:rsid w:val="00B552A8"/>
    <w:rsid w:val="00B77BE6"/>
    <w:rsid w:val="00B95B41"/>
    <w:rsid w:val="00BA35F1"/>
    <w:rsid w:val="00BB6D27"/>
    <w:rsid w:val="00BE07DA"/>
    <w:rsid w:val="00C05490"/>
    <w:rsid w:val="00C22FC7"/>
    <w:rsid w:val="00C252EA"/>
    <w:rsid w:val="00C33407"/>
    <w:rsid w:val="00C51808"/>
    <w:rsid w:val="00C6554A"/>
    <w:rsid w:val="00C85ED9"/>
    <w:rsid w:val="00CB1A2D"/>
    <w:rsid w:val="00CB68AE"/>
    <w:rsid w:val="00CD0DF0"/>
    <w:rsid w:val="00CF1972"/>
    <w:rsid w:val="00D2633C"/>
    <w:rsid w:val="00DA1202"/>
    <w:rsid w:val="00DA1945"/>
    <w:rsid w:val="00DD349A"/>
    <w:rsid w:val="00E16AC4"/>
    <w:rsid w:val="00E53117"/>
    <w:rsid w:val="00E56552"/>
    <w:rsid w:val="00E57743"/>
    <w:rsid w:val="00E863FA"/>
    <w:rsid w:val="00E9380E"/>
    <w:rsid w:val="00ED7C44"/>
    <w:rsid w:val="00EF3D22"/>
    <w:rsid w:val="00F00B91"/>
    <w:rsid w:val="00F10F86"/>
    <w:rsid w:val="00F66557"/>
    <w:rsid w:val="00F702C1"/>
    <w:rsid w:val="00F74E21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DD014C-FCBF-4842-B347-BEFA3276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D2633C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D2633C"/>
    <w:rPr>
      <w:rFonts w:eastAsiaTheme="minorEastAsia"/>
      <w:color w:val="auto"/>
    </w:rPr>
  </w:style>
  <w:style w:type="paragraph" w:customStyle="1" w:styleId="E674CCB8276641B5A2F0C17A850D1DD8">
    <w:name w:val="E674CCB8276641B5A2F0C17A850D1DD8"/>
    <w:rsid w:val="00C05490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FD419E"/>
    <w:pPr>
      <w:ind w:left="720"/>
      <w:contextualSpacing/>
    </w:pPr>
  </w:style>
  <w:style w:type="table" w:styleId="TableGrid">
    <w:name w:val="Table Grid"/>
    <w:basedOn w:val="TableNormal"/>
    <w:uiPriority w:val="39"/>
    <w:rsid w:val="00B552A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KO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500A-8695-49AA-815F-34154C19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250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store</vt:lpstr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store</dc:title>
  <dc:subject/>
  <dc:creator>SHIKO</dc:creator>
  <cp:keywords/>
  <dc:description/>
  <cp:lastModifiedBy>SHIKO</cp:lastModifiedBy>
  <cp:revision>85</cp:revision>
  <cp:lastPrinted>2020-02-28T19:37:00Z</cp:lastPrinted>
  <dcterms:created xsi:type="dcterms:W3CDTF">2019-12-21T15:57:00Z</dcterms:created>
  <dcterms:modified xsi:type="dcterms:W3CDTF">2020-05-17T20:54:00Z</dcterms:modified>
</cp:coreProperties>
</file>